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83E" w:rsidRDefault="0014583E" w:rsidP="0014583E">
      <w:pPr>
        <w:pStyle w:val="Heading1"/>
        <w:numPr>
          <w:ilvl w:val="0"/>
          <w:numId w:val="0"/>
        </w:numPr>
        <w:ind w:left="432"/>
      </w:pPr>
      <w:r>
        <w:t>Knowledge discovery</w:t>
      </w:r>
    </w:p>
    <w:p w:rsidR="0014583E" w:rsidRDefault="0014583E"/>
    <w:p w:rsidR="00A500AB" w:rsidRDefault="0014583E">
      <w:r>
        <w:t>Data mining of Human history.</w:t>
      </w:r>
    </w:p>
    <w:p w:rsidR="0014583E" w:rsidRDefault="0014583E">
      <w:r>
        <w:t>References: Ramayana,Bhagvadgita , Mahabharata, Puranas, etc</w:t>
      </w:r>
    </w:p>
    <w:p w:rsidR="0014583E" w:rsidRDefault="0014583E">
      <w:r>
        <w:t>Using data mining concepts to date history and discover knowledge.</w:t>
      </w:r>
    </w:p>
    <w:p w:rsidR="0014583E" w:rsidRDefault="0014583E">
      <w:r>
        <w:t>Using existing information and events as Nodes as points of occurrence of each point.</w:t>
      </w:r>
    </w:p>
    <w:p w:rsidR="00BC71FA" w:rsidRDefault="00BC71FA">
      <w:r>
        <w:t>Using Neural networks and other self made theories and experiments to prove the genuinity of the ideas.</w:t>
      </w:r>
    </w:p>
    <w:p w:rsidR="0014583E" w:rsidRDefault="0014583E"/>
    <w:p w:rsidR="0014583E" w:rsidRDefault="0014583E">
      <w:r>
        <w:t xml:space="preserve">Point of interests. </w:t>
      </w:r>
    </w:p>
    <w:p w:rsidR="0014583E" w:rsidRDefault="0014583E">
      <w:r>
        <w:t>Linguistic evidences,</w:t>
      </w:r>
    </w:p>
    <w:p w:rsidR="0014583E" w:rsidRDefault="0014583E">
      <w:r>
        <w:t>End of Eras,</w:t>
      </w:r>
    </w:p>
    <w:p w:rsidR="0014583E" w:rsidRDefault="0014583E">
      <w:r>
        <w:t>Vedas,</w:t>
      </w:r>
    </w:p>
    <w:p w:rsidR="0014583E" w:rsidRDefault="0014583E">
      <w:r>
        <w:t>3000 BC and before.</w:t>
      </w:r>
    </w:p>
    <w:p w:rsidR="0014583E" w:rsidRDefault="0014583E">
      <w:r>
        <w:t>Foot hills of Himalayas,</w:t>
      </w:r>
    </w:p>
    <w:p w:rsidR="0014583E" w:rsidRDefault="0014583E">
      <w:r>
        <w:t xml:space="preserve">Yugas and timelines  </w:t>
      </w:r>
    </w:p>
    <w:p w:rsidR="0014583E" w:rsidRDefault="0014583E">
      <w:r>
        <w:t>Rishi and Munis still present,</w:t>
      </w:r>
    </w:p>
    <w:p w:rsidR="0014583E" w:rsidRDefault="0014583E">
      <w:r>
        <w:t>Lost city of underworlds in the see bed near Gujarat.</w:t>
      </w:r>
    </w:p>
    <w:p w:rsidR="0014583E" w:rsidRDefault="0014583E">
      <w:r>
        <w:t>Andhra and Andhrae (History of telugu people).</w:t>
      </w:r>
    </w:p>
    <w:p w:rsidR="0014583E" w:rsidRDefault="0014583E">
      <w:r>
        <w:t>Indus valley civilization,</w:t>
      </w:r>
    </w:p>
    <w:p w:rsidR="0014583E" w:rsidRDefault="0014583E">
      <w:r>
        <w:t>Pyramids flourishment,</w:t>
      </w:r>
    </w:p>
    <w:p w:rsidR="0014583E" w:rsidRDefault="0014583E">
      <w:r>
        <w:t>Mayan era,</w:t>
      </w:r>
    </w:p>
    <w:p w:rsidR="0014583E" w:rsidRDefault="0014583E">
      <w:r>
        <w:t>Experts dates so far taken might be wrong,</w:t>
      </w:r>
    </w:p>
    <w:p w:rsidR="0014583E" w:rsidRDefault="0014583E">
      <w:r>
        <w:t>Invasion theory casts doubts,</w:t>
      </w:r>
    </w:p>
    <w:p w:rsidR="00BC71FA" w:rsidRDefault="00BC71FA">
      <w:r>
        <w:t>Yoga Presence dates.</w:t>
      </w:r>
    </w:p>
    <w:p w:rsidR="00A23445" w:rsidRDefault="00A23445"/>
    <w:p w:rsidR="00A23445" w:rsidRDefault="00A23445"/>
    <w:p w:rsidR="00A23445" w:rsidRDefault="00A23445"/>
    <w:p w:rsidR="00A23445" w:rsidRDefault="00A23445">
      <w:r>
        <w:lastRenderedPageBreak/>
        <w:t>References:</w:t>
      </w:r>
    </w:p>
    <w:p w:rsidR="00A23445" w:rsidRDefault="00A23445"/>
    <w:p w:rsidR="00A210FC" w:rsidRDefault="001C601D">
      <w:hyperlink r:id="rId9" w:history="1">
        <w:r w:rsidR="00DF5CBD" w:rsidRPr="003175E3">
          <w:rPr>
            <w:rStyle w:val="Hyperlink"/>
          </w:rPr>
          <w:t>http://realhistoryww.com/</w:t>
        </w:r>
      </w:hyperlink>
    </w:p>
    <w:p w:rsidR="00A23445" w:rsidRDefault="00A23445">
      <w:r>
        <w:t>Books</w:t>
      </w:r>
    </w:p>
    <w:p w:rsidR="00A23445" w:rsidRDefault="00A23445" w:rsidP="00A23445">
      <w:pPr>
        <w:pStyle w:val="Heading1"/>
        <w:shd w:val="clear" w:color="auto" w:fill="FFFFFF"/>
        <w:spacing w:before="0" w:line="288" w:lineRule="atLeast"/>
        <w:rPr>
          <w:rFonts w:ascii="Arial" w:hAnsi="Arial" w:cs="Arial"/>
          <w:color w:val="333333"/>
          <w:sz w:val="18"/>
          <w:szCs w:val="18"/>
        </w:rPr>
      </w:pPr>
      <w:r>
        <w:rPr>
          <w:rFonts w:ascii="Arial" w:hAnsi="Arial" w:cs="Arial"/>
          <w:color w:val="333333"/>
          <w:sz w:val="18"/>
          <w:szCs w:val="18"/>
        </w:rPr>
        <w:t>Popular Controversies in World History: Investigating History's Intriguing ...</w:t>
      </w:r>
    </w:p>
    <w:p w:rsidR="001A5E53" w:rsidRDefault="00C734A2" w:rsidP="001A5E53">
      <w:pPr>
        <w:pStyle w:val="Heading3"/>
      </w:pPr>
      <w:r>
        <w:t xml:space="preserve">2 </w:t>
      </w:r>
      <w:hyperlink r:id="rId10" w:history="1">
        <w:r w:rsidR="001A5E53" w:rsidRPr="00D95747">
          <w:rPr>
            <w:rStyle w:val="Hyperlink"/>
          </w:rPr>
          <w:t>http://www.stephen-knapp.com/</w:t>
        </w:r>
      </w:hyperlink>
    </w:p>
    <w:p w:rsidR="001A5E53" w:rsidRDefault="001A5E53" w:rsidP="001A5E53">
      <w:pPr>
        <w:rPr>
          <w:rFonts w:asciiTheme="majorHAnsi" w:eastAsiaTheme="majorEastAsia" w:hAnsiTheme="majorHAnsi" w:cstheme="majorBidi"/>
          <w:b/>
          <w:bCs/>
          <w:sz w:val="24"/>
          <w:szCs w:val="24"/>
        </w:rPr>
      </w:pPr>
    </w:p>
    <w:p w:rsidR="001A5E53" w:rsidRDefault="001A5E53" w:rsidP="001A5E53">
      <w:pPr>
        <w:rPr>
          <w:rFonts w:asciiTheme="majorHAnsi" w:eastAsiaTheme="majorEastAsia" w:hAnsiTheme="majorHAnsi" w:cstheme="majorBidi"/>
          <w:b/>
          <w:bCs/>
          <w:sz w:val="24"/>
          <w:szCs w:val="24"/>
        </w:rPr>
      </w:pPr>
      <w:r>
        <w:rPr>
          <w:rFonts w:asciiTheme="majorHAnsi" w:eastAsiaTheme="majorEastAsia" w:hAnsiTheme="majorHAnsi" w:cstheme="majorBidi"/>
          <w:b/>
          <w:bCs/>
          <w:sz w:val="24"/>
          <w:szCs w:val="24"/>
        </w:rPr>
        <w:t>People:</w:t>
      </w:r>
    </w:p>
    <w:p w:rsidR="001A5E53" w:rsidRPr="001A5E53" w:rsidRDefault="001A5E53" w:rsidP="001A5E53">
      <w:r>
        <w:rPr>
          <w:shd w:val="clear" w:color="auto" w:fill="FFFFFF"/>
        </w:rPr>
        <w:t>Viswanatha Satyanarayana</w:t>
      </w:r>
    </w:p>
    <w:p w:rsidR="00BC71FA" w:rsidRDefault="00BC71FA">
      <w:bookmarkStart w:id="0" w:name="_GoBack"/>
      <w:bookmarkEnd w:id="0"/>
    </w:p>
    <w:p w:rsidR="00BC71FA" w:rsidRDefault="00BC71FA"/>
    <w:p w:rsidR="00BC71FA" w:rsidRDefault="00BC71FA"/>
    <w:p w:rsidR="00BC71FA" w:rsidRDefault="00BC71FA"/>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A23445" w:rsidRDefault="00A23445"/>
    <w:p w:rsidR="00BC71FA" w:rsidRDefault="00BC71FA"/>
    <w:p w:rsidR="00BC71FA" w:rsidRDefault="00BC71FA">
      <w:r>
        <w:t>Chapter 1:</w:t>
      </w:r>
    </w:p>
    <w:p w:rsidR="00BC71FA" w:rsidRDefault="00BC71FA">
      <w:r>
        <w:t>Human sense modern history and origin of history</w:t>
      </w:r>
      <w:r w:rsidR="00BC2E5B">
        <w:t xml:space="preserve"> cannot prove </w:t>
      </w:r>
      <w:r w:rsidR="007C757A">
        <w:t>their</w:t>
      </w:r>
      <w:r w:rsidR="00241F43">
        <w:t xml:space="preserve"> ground clearly</w:t>
      </w:r>
      <w:r>
        <w:t>.</w:t>
      </w:r>
    </w:p>
    <w:p w:rsidR="00BC71FA" w:rsidRDefault="00241F43">
      <w:r>
        <w:t xml:space="preserve">Truth: </w:t>
      </w:r>
      <w:r w:rsidR="00BC71FA">
        <w:t>History of humans</w:t>
      </w:r>
      <w:r>
        <w:t xml:space="preserve"> dates</w:t>
      </w:r>
      <w:r w:rsidR="00BC71FA">
        <w:t xml:space="preserve"> much before 10,000 years ago.</w:t>
      </w:r>
    </w:p>
    <w:p w:rsidR="00BC71FA" w:rsidRDefault="00BC71FA">
      <w:r>
        <w:t>Useless and obscure findings and</w:t>
      </w:r>
      <w:r w:rsidR="00241F43">
        <w:t xml:space="preserve"> foreign scientist claiming to relate to Hindu Mythology write their limited understanding of history and their rationale of actual events mislead the actual values.</w:t>
      </w:r>
    </w:p>
    <w:p w:rsidR="00BC71FA" w:rsidRDefault="00BC71FA">
      <w:r>
        <w:t xml:space="preserve">Need to use satellite </w:t>
      </w:r>
      <w:r w:rsidR="00241F43">
        <w:t>images to get a clearer</w:t>
      </w:r>
      <w:r>
        <w:t xml:space="preserve"> picture</w:t>
      </w:r>
      <w:r w:rsidR="00241F43">
        <w:t xml:space="preserve"> of the planetary land displacement and Ice age problem</w:t>
      </w:r>
      <w:r>
        <w:t>.</w:t>
      </w:r>
    </w:p>
    <w:p w:rsidR="00BC71FA" w:rsidRDefault="00CA743A">
      <w:r>
        <w:t xml:space="preserve">Use the Other Archaeological findings made </w:t>
      </w:r>
      <w:r w:rsidR="00F969A5">
        <w:t>by</w:t>
      </w:r>
      <w:r>
        <w:t xml:space="preserve"> Indian historians.</w:t>
      </w:r>
    </w:p>
    <w:p w:rsidR="00A210FC" w:rsidRDefault="00A210FC">
      <w:r>
        <w:t>People should have been enormous and their age should have spanned far more than 100 year.</w:t>
      </w:r>
    </w:p>
    <w:p w:rsidR="00A210FC" w:rsidRDefault="00A210FC">
      <w:r>
        <w:t>To observe things as much as they have, they either should have lasted many lifetimes or their every lifetime discovery should have been documented precisely for further generations to learn from them.</w:t>
      </w:r>
    </w:p>
    <w:p w:rsidR="00A210FC" w:rsidRDefault="00A210FC">
      <w:r>
        <w:t xml:space="preserve">The geometry arithmetic and other technological advancement cannot be measured in the sense of a normal human level mind. </w:t>
      </w:r>
    </w:p>
    <w:p w:rsidR="00A210FC" w:rsidRDefault="00A210FC">
      <w:r>
        <w:t>The humans of that time should have been extraordinary people with knowledge far more than ours and could formulate laws and theories with accurate observations.</w:t>
      </w:r>
    </w:p>
    <w:p w:rsidR="00BC71FA" w:rsidRDefault="00BC71FA"/>
    <w:p w:rsidR="00490890" w:rsidRDefault="00490890"/>
    <w:p w:rsidR="00BC71FA" w:rsidRDefault="00BC71FA"/>
    <w:p w:rsidR="0014583E" w:rsidRDefault="0014583E">
      <w:r>
        <w:br/>
      </w:r>
    </w:p>
    <w:p w:rsidR="0014583E" w:rsidRDefault="0014583E"/>
    <w:sectPr w:rsidR="001458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01D" w:rsidRDefault="001C601D">
      <w:pPr>
        <w:spacing w:after="0" w:line="240" w:lineRule="auto"/>
      </w:pPr>
      <w:r>
        <w:separator/>
      </w:r>
    </w:p>
  </w:endnote>
  <w:endnote w:type="continuationSeparator" w:id="0">
    <w:p w:rsidR="001C601D" w:rsidRDefault="001C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01D" w:rsidRDefault="001C601D">
      <w:pPr>
        <w:spacing w:after="0" w:line="240" w:lineRule="auto"/>
      </w:pPr>
      <w:r>
        <w:separator/>
      </w:r>
    </w:p>
  </w:footnote>
  <w:footnote w:type="continuationSeparator" w:id="0">
    <w:p w:rsidR="001C601D" w:rsidRDefault="001C6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3E"/>
    <w:rsid w:val="000B6F3C"/>
    <w:rsid w:val="0014583E"/>
    <w:rsid w:val="001A5E53"/>
    <w:rsid w:val="001C601D"/>
    <w:rsid w:val="00241F43"/>
    <w:rsid w:val="00490890"/>
    <w:rsid w:val="006C0060"/>
    <w:rsid w:val="007B308A"/>
    <w:rsid w:val="007C757A"/>
    <w:rsid w:val="008171D5"/>
    <w:rsid w:val="00A210FC"/>
    <w:rsid w:val="00A23445"/>
    <w:rsid w:val="00A500AB"/>
    <w:rsid w:val="00BC2E5B"/>
    <w:rsid w:val="00BC71FA"/>
    <w:rsid w:val="00C734A2"/>
    <w:rsid w:val="00CA743A"/>
    <w:rsid w:val="00DF5CBD"/>
    <w:rsid w:val="00EA5452"/>
    <w:rsid w:val="00F969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8CF1A"/>
  <w15:chartTrackingRefBased/>
  <w15:docId w15:val="{EDB36C1F-DE15-47F6-BBF1-13C8C5D1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DF5CBD"/>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4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tephen-knapp.com/" TargetMode="External"/><Relationship Id="rId4" Type="http://schemas.openxmlformats.org/officeDocument/2006/relationships/styles" Target="styles.xml"/><Relationship Id="rId9" Type="http://schemas.openxmlformats.org/officeDocument/2006/relationships/hyperlink" Target="http://realhistoryw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nthvenkatanagasa\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EF8542B1-C8FC-4A0E-B710-607C63430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399</TotalTime>
  <Pages>4</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venkata naga satya chadalla</dc:creator>
  <cp:keywords/>
  <dc:description/>
  <cp:lastModifiedBy>sumanth venkata naga satya chadalla</cp:lastModifiedBy>
  <cp:revision>9</cp:revision>
  <dcterms:created xsi:type="dcterms:W3CDTF">2016-04-30T21:20:00Z</dcterms:created>
  <dcterms:modified xsi:type="dcterms:W3CDTF">2016-05-07T01:49:00Z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