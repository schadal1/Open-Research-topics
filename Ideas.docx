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018" w:rsidRDefault="00076018">
      <w:pPr>
        <w:pStyle w:val="Title"/>
      </w:pPr>
    </w:p>
    <w:p w:rsidR="00C027A1" w:rsidRDefault="00051A22">
      <w:pPr>
        <w:pStyle w:val="Title"/>
      </w:pPr>
      <w:r>
        <w:t>Ideas:</w:t>
      </w:r>
    </w:p>
    <w:p w:rsidR="00051A22" w:rsidRPr="00051A22" w:rsidRDefault="00051A22" w:rsidP="00051A22"/>
    <w:p w:rsidR="00051A22" w:rsidRDefault="00051A22" w:rsidP="00051A22">
      <w:pPr>
        <w:pStyle w:val="Heading1"/>
      </w:pPr>
      <w:r>
        <w:t>Data Mining in the Prediction of Human Origins.</w:t>
      </w:r>
    </w:p>
    <w:p w:rsidR="00051A22" w:rsidRDefault="00051A22" w:rsidP="00051A22">
      <w:pPr>
        <w:pStyle w:val="Heading1"/>
      </w:pPr>
      <w:r>
        <w:t>Data mining in the Prediction of future from the past history.</w:t>
      </w:r>
    </w:p>
    <w:p w:rsidR="00051A22" w:rsidRDefault="00051A22" w:rsidP="00051A22">
      <w:pPr>
        <w:pStyle w:val="Heading1"/>
      </w:pPr>
      <w:r>
        <w:t>Data Mining and Knowledge discovery of Artificial intelligence.</w:t>
      </w:r>
    </w:p>
    <w:p w:rsidR="00051A22" w:rsidRDefault="00051A22" w:rsidP="00051A22">
      <w:pPr>
        <w:pStyle w:val="Heading1"/>
      </w:pPr>
      <w:r>
        <w:t xml:space="preserve"> Data mining in the use of Ideas as nodes to speed up the process of discovery and inventions.</w:t>
      </w:r>
    </w:p>
    <w:p w:rsidR="001717A1" w:rsidRPr="001717A1" w:rsidRDefault="001717A1" w:rsidP="001717A1">
      <w:r>
        <w:t xml:space="preserve">Speeding up of research based o semantically combining different papers published and other ideas already presently discovered. And universally applicable. </w:t>
      </w:r>
    </w:p>
    <w:p w:rsidR="00051A22" w:rsidRDefault="00051A22" w:rsidP="00051A22">
      <w:pPr>
        <w:pStyle w:val="Heading1"/>
      </w:pPr>
      <w:r>
        <w:lastRenderedPageBreak/>
        <w:t>Device to date objects in time, Research in this field.</w:t>
      </w:r>
    </w:p>
    <w:p w:rsidR="00051A22" w:rsidRDefault="00051A22" w:rsidP="00051A22">
      <w:pPr>
        <w:pStyle w:val="Heading1"/>
      </w:pPr>
      <w:r>
        <w:t>Satellite images applied in data mining.</w:t>
      </w:r>
    </w:p>
    <w:p w:rsidR="006D3A21" w:rsidRDefault="00051A22" w:rsidP="006D3A21">
      <w:pPr>
        <w:pStyle w:val="Heading1"/>
      </w:pPr>
      <w:r>
        <w:t xml:space="preserve">Make another software to record data in a much better and easily interpretable </w:t>
      </w:r>
      <w:r w:rsidR="006D3A21">
        <w:t xml:space="preserve">way </w:t>
      </w:r>
      <w:r>
        <w:t xml:space="preserve">to boost knowledge discovery to naked </w:t>
      </w:r>
      <w:r w:rsidR="006D3A21">
        <w:t xml:space="preserve">human </w:t>
      </w:r>
      <w:r>
        <w:t>eye, with real time node generator and relations predictor. A system which asks for approval of the user to build such informative data</w:t>
      </w:r>
      <w:r w:rsidR="006D3A21">
        <w:t xml:space="preserve"> after Knowledge discovery. Allegation: Spherical alignment of data in a multidimensional space.</w:t>
      </w:r>
    </w:p>
    <w:p w:rsidR="006D3A21" w:rsidRDefault="00D22504" w:rsidP="006D3A21">
      <w:pPr>
        <w:pStyle w:val="Heading1"/>
      </w:pPr>
      <w:r>
        <w:t xml:space="preserve">Root Market Strategy: for example seeds to paper industry or seeds to tire. </w:t>
      </w:r>
    </w:p>
    <w:p w:rsidR="00D22504" w:rsidRDefault="00D22504" w:rsidP="00D22504">
      <w:pPr>
        <w:pStyle w:val="Heading1"/>
      </w:pPr>
      <w:r>
        <w:t>Currency Market strategy, Transfer Money? Get money here send money from current account in destination country to destination.</w:t>
      </w:r>
    </w:p>
    <w:p w:rsidR="00D22504" w:rsidRDefault="00D22504" w:rsidP="00D22504">
      <w:pPr>
        <w:ind w:left="432"/>
      </w:pPr>
      <w:r>
        <w:t>Scenario: A and B in America, C and D in India. Me is my org. Present in India and America.</w:t>
      </w:r>
    </w:p>
    <w:p w:rsidR="00D22504" w:rsidRDefault="007D6480" w:rsidP="00D22504">
      <w:pPr>
        <w:ind w:left="432"/>
      </w:pPr>
      <w:r>
        <w:t xml:space="preserve">A is related to C. </w:t>
      </w:r>
    </w:p>
    <w:p w:rsidR="007D6480" w:rsidRDefault="007D6480" w:rsidP="00D22504">
      <w:pPr>
        <w:ind w:left="432"/>
      </w:pPr>
      <w:r>
        <w:t>B is related to D.</w:t>
      </w:r>
    </w:p>
    <w:p w:rsidR="007D6480" w:rsidRDefault="007D6480" w:rsidP="00D22504">
      <w:pPr>
        <w:ind w:left="432"/>
      </w:pPr>
      <w:r>
        <w:t xml:space="preserve">A want to send money to C. </w:t>
      </w:r>
    </w:p>
    <w:p w:rsidR="007D6480" w:rsidRDefault="007D6480" w:rsidP="00D22504">
      <w:pPr>
        <w:ind w:left="432"/>
      </w:pPr>
      <w:r>
        <w:t xml:space="preserve">B wants money form D. </w:t>
      </w:r>
    </w:p>
    <w:p w:rsidR="007D6480" w:rsidRDefault="007D6480" w:rsidP="00D22504">
      <w:pPr>
        <w:ind w:left="432"/>
      </w:pPr>
      <w:r>
        <w:t>A gives money to me, me gives money to C.</w:t>
      </w:r>
    </w:p>
    <w:p w:rsidR="007D6480" w:rsidRDefault="007D6480" w:rsidP="00D22504">
      <w:pPr>
        <w:ind w:left="432"/>
      </w:pPr>
      <w:r>
        <w:t>D gives money to me.</w:t>
      </w:r>
    </w:p>
    <w:p w:rsidR="007D6480" w:rsidRDefault="007D6480" w:rsidP="00D22504">
      <w:pPr>
        <w:ind w:left="432"/>
      </w:pPr>
      <w:r>
        <w:t>Example: A gives 10 $ to me. Me gives 600r to C. D gives 600 to me. Me gives 10$ to B.</w:t>
      </w:r>
    </w:p>
    <w:p w:rsidR="007D6480" w:rsidRDefault="007D6480" w:rsidP="007D6480">
      <w:pPr>
        <w:pStyle w:val="Heading1"/>
      </w:pPr>
      <w:r>
        <w:lastRenderedPageBreak/>
        <w:t>Dad’s company website.</w:t>
      </w:r>
    </w:p>
    <w:p w:rsidR="007D6480" w:rsidRDefault="007D6480" w:rsidP="007D6480">
      <w:pPr>
        <w:pStyle w:val="Heading1"/>
      </w:pPr>
      <w:r>
        <w:t>Circular design CPU or Spherical of better heat dissipation instead of a wire why not wire</w:t>
      </w:r>
      <w:r w:rsidR="001717A1">
        <w:t xml:space="preserve">less signal from chip. Instead </w:t>
      </w:r>
      <w:r>
        <w:t>of PCI why not use them.</w:t>
      </w:r>
    </w:p>
    <w:p w:rsidR="007D6480" w:rsidRDefault="007D6480" w:rsidP="007D6480">
      <w:pPr>
        <w:ind w:left="432"/>
      </w:pPr>
      <w:r>
        <w:t>Circular or spherical shape design is made up of vacuum so no interference or material layers with holes or wire like to direct each one. Spherical fans all around the CPU or Magnetic cabin round shape inside which everything is kept allow it to fly.</w:t>
      </w:r>
    </w:p>
    <w:p w:rsidR="007D6480" w:rsidRDefault="007D6480" w:rsidP="007D6480">
      <w:pPr>
        <w:pStyle w:val="Heading1"/>
      </w:pPr>
      <w:r>
        <w:t>RAM memory replaced by cache.</w:t>
      </w:r>
    </w:p>
    <w:p w:rsidR="007D6480" w:rsidRPr="007D6480" w:rsidRDefault="007D6480" w:rsidP="007D6480">
      <w:pPr>
        <w:pStyle w:val="Heading1"/>
      </w:pPr>
      <w:r>
        <w:t>Software crack : Change system time to when u download to 2 years later and after downloading change to prior time.</w:t>
      </w:r>
    </w:p>
    <w:p w:rsidR="00D22504" w:rsidRDefault="00D22504" w:rsidP="00D22504">
      <w:pPr>
        <w:ind w:left="432"/>
      </w:pPr>
    </w:p>
    <w:p w:rsidR="00051A22" w:rsidRDefault="003F4BD1" w:rsidP="00051A22">
      <w:pPr>
        <w:pStyle w:val="Heading1"/>
      </w:pPr>
      <w:r>
        <w:t xml:space="preserve"> Device to scan through oceans and land to get the objects and cities hidden under pile</w:t>
      </w:r>
      <w:r w:rsidR="00076018">
        <w:t>s of time based rubble and soil.</w:t>
      </w:r>
    </w:p>
    <w:p w:rsidR="0089755E" w:rsidRDefault="00076018" w:rsidP="0089755E">
      <w:pPr>
        <w:pStyle w:val="Heading1"/>
      </w:pPr>
      <w:r>
        <w:t>Software that could decomp</w:t>
      </w:r>
      <w:r w:rsidR="008E5ACC">
        <w:t>ose video into information, live recording into text software is a checkpoint.</w:t>
      </w:r>
      <w:r w:rsidR="00816B5B">
        <w:t xml:space="preserve"> </w:t>
      </w:r>
    </w:p>
    <w:p w:rsidR="0089755E" w:rsidRDefault="0089755E" w:rsidP="0089755E">
      <w:pPr>
        <w:pStyle w:val="Heading1"/>
      </w:pPr>
      <w:r>
        <w:t>Human thinking process:</w:t>
      </w:r>
    </w:p>
    <w:p w:rsidR="0089755E" w:rsidRPr="0089755E" w:rsidRDefault="0089755E" w:rsidP="0089755E">
      <w:r>
        <w:t>To scientifically downgrade the thought process into understandable terms and perceptions we can say that a human thought process can be denoted by the following two things:</w:t>
      </w:r>
    </w:p>
    <w:p w:rsidR="0089755E" w:rsidRDefault="0089755E" w:rsidP="0089755E">
      <w:r>
        <w:t>1.Symbolic and visual interpretation</w:t>
      </w:r>
    </w:p>
    <w:p w:rsidR="0089755E" w:rsidRDefault="0089755E" w:rsidP="0089755E">
      <w:r>
        <w:t>2.Linguistic and audio interpretation</w:t>
      </w:r>
    </w:p>
    <w:p w:rsidR="0089755E" w:rsidRDefault="0089755E" w:rsidP="0089755E">
      <w:r>
        <w:t xml:space="preserve">The human thought process involves a series of complex matching algorithms which can link with the history data and relate the current event or thought to that process and portray that image in </w:t>
      </w:r>
      <w:r>
        <w:lastRenderedPageBreak/>
        <w:t xml:space="preserve">mind or portray that audio being taken place. But any person with visualizing capability tends to visualize everything </w:t>
      </w:r>
      <w:r w:rsidR="00663BB8">
        <w:t>which the persons comes ac</w:t>
      </w:r>
      <w:r w:rsidR="00D46E63">
        <w:t xml:space="preserve">ross. Or can think about it in </w:t>
      </w:r>
      <w:r w:rsidR="00663BB8">
        <w:t xml:space="preserve">his mind, if the person can picture in his mind he </w:t>
      </w:r>
      <w:r w:rsidR="009B79E3">
        <w:t>believes</w:t>
      </w:r>
      <w:r w:rsidR="00663BB8">
        <w:t xml:space="preserve"> the actual event occurrence as something which is visually similar to the image or perception of it in the person’s mind.</w:t>
      </w:r>
    </w:p>
    <w:p w:rsidR="00663BB8" w:rsidRDefault="00663BB8" w:rsidP="0089755E"/>
    <w:p w:rsidR="007735EA" w:rsidRDefault="007735EA" w:rsidP="0089755E"/>
    <w:p w:rsidR="00663BB8" w:rsidRDefault="00663BB8" w:rsidP="0089755E">
      <w:r>
        <w:t>For Example: when a person is reading a book or is being thought a story. The person tries to visualize the story and if the person successfully visualizes the event he gets the picture of the event in his mind.</w:t>
      </w:r>
    </w:p>
    <w:p w:rsidR="00663BB8" w:rsidRDefault="00663BB8" w:rsidP="0089755E"/>
    <w:p w:rsidR="0089755E" w:rsidRDefault="0089755E" w:rsidP="0089755E">
      <w:pPr>
        <w:pStyle w:val="Heading1"/>
      </w:pPr>
      <w:r>
        <w:t xml:space="preserve">Authenticity of an allegation or statement of </w:t>
      </w:r>
      <w:r w:rsidR="002C5004">
        <w:t xml:space="preserve">occurrence of an </w:t>
      </w:r>
      <w:r>
        <w:t>event.</w:t>
      </w:r>
    </w:p>
    <w:p w:rsidR="0089755E" w:rsidRDefault="0089755E" w:rsidP="0089755E">
      <w:r>
        <w:t>Based on a certain set of boundaries and limitations set by human perception and scientific knowledge. Each event can be considered as authentic or not authentic. But the time of occurrence of event should also be taken into account as the human sizes and the geography of maps may not have been the same as present.</w:t>
      </w:r>
    </w:p>
    <w:p w:rsidR="0089755E" w:rsidRDefault="0089755E" w:rsidP="0089755E"/>
    <w:p w:rsidR="00663BB8" w:rsidRDefault="00663BB8" w:rsidP="0089755E"/>
    <w:p w:rsidR="00663BB8" w:rsidRDefault="00663BB8" w:rsidP="0089755E"/>
    <w:p w:rsidR="00A056DA" w:rsidRPr="00A056DA" w:rsidRDefault="00663BB8" w:rsidP="00A056DA">
      <w:pPr>
        <w:pStyle w:val="Heading2"/>
      </w:pPr>
      <w:r>
        <w:t xml:space="preserve">16 and 17 </w:t>
      </w:r>
      <w:r w:rsidR="00D46E63">
        <w:t>amalgamations</w:t>
      </w:r>
      <w:r>
        <w:t xml:space="preserve"> of both of them:</w:t>
      </w:r>
    </w:p>
    <w:p w:rsidR="00663BB8" w:rsidRDefault="00663BB8" w:rsidP="00663BB8">
      <w:r>
        <w:t xml:space="preserve">Each visualizing event can be decided if authentic or non-authentic. </w:t>
      </w:r>
    </w:p>
    <w:p w:rsidR="00663BB8" w:rsidRDefault="00663BB8" w:rsidP="00663BB8"/>
    <w:p w:rsidR="00663BB8" w:rsidRDefault="00D46E63" w:rsidP="00663BB8">
      <w:r>
        <w:t>[</w:t>
      </w:r>
      <w:r w:rsidR="00663BB8">
        <w:t xml:space="preserve">Authentic and rational things are different. Authenticity is </w:t>
      </w:r>
      <w:r w:rsidR="0033535C">
        <w:t>if an event in truth has occurred or not. But rational events are things which can be interpreted by basic human beings as things which can be scientifically proven instantly with existing knowledge 2016/may/6</w:t>
      </w:r>
      <w:r>
        <w:t>]</w:t>
      </w:r>
      <w:r w:rsidR="0033535C">
        <w:t>.</w:t>
      </w:r>
    </w:p>
    <w:p w:rsidR="00D46E63" w:rsidRDefault="00500B8B" w:rsidP="00663BB8">
      <w:r>
        <w:t xml:space="preserve">Instance: </w:t>
      </w:r>
      <w:r w:rsidR="00D46E63">
        <w:t xml:space="preserve">So each event which took place or each thought in mind after visualizing, if the event in human </w:t>
      </w:r>
      <w:r>
        <w:t>perceptional is</w:t>
      </w:r>
      <w:r w:rsidR="00D46E63">
        <w:t xml:space="preserve"> possible then, that event can be considered as an instance of a picture.</w:t>
      </w:r>
    </w:p>
    <w:p w:rsidR="00D46E63" w:rsidRDefault="00500B8B" w:rsidP="00663BB8">
      <w:r>
        <w:t xml:space="preserve">State: </w:t>
      </w:r>
      <w:r w:rsidR="00D46E63">
        <w:t xml:space="preserve">So this visualized picture instance can be used for knowledge discovery to state whether the person is sitting or standing or sleeping etc. Prior to this deduction we should first be able to know if the person is actually formed correctly in </w:t>
      </w:r>
      <w:r>
        <w:t>mind (</w:t>
      </w:r>
      <w:r w:rsidR="00D46E63">
        <w:t>But there is not always a mechanism for critical analysis of the image thus generated). The critical analysis of the picture can help in deduction of the number of persons in the picture, number of hands eyes etc.</w:t>
      </w:r>
    </w:p>
    <w:p w:rsidR="00500B8B" w:rsidRDefault="00500B8B" w:rsidP="00663BB8">
      <w:r>
        <w:t xml:space="preserve">Feelings/Emotion: So with critical analysis of the image depending on the presence or identification of sub items in the picture an event can be considered to cause certain emotions or feelings based </w:t>
      </w:r>
      <w:r>
        <w:lastRenderedPageBreak/>
        <w:t>on predetermined set of rules to categorize each event into a certain feeling or Emotion. For example: Seeing a naked picture of human will lead to arousal or erotic feeling inside the human.</w:t>
      </w:r>
    </w:p>
    <w:p w:rsidR="00500B8B" w:rsidRDefault="00500B8B" w:rsidP="00663BB8">
      <w:r>
        <w:t xml:space="preserve">This in turn Is dependent on which person being shown if the person being shown is self and the viewers are also present then the feeling is shyness or can be anger due to the ethics of each person. </w:t>
      </w:r>
    </w:p>
    <w:p w:rsidR="00500B8B" w:rsidRDefault="00A805BA" w:rsidP="00663BB8">
      <w:r>
        <w:rPr>
          <w:noProof/>
          <w:lang w:eastAsia="en-US"/>
        </w:rPr>
        <mc:AlternateContent>
          <mc:Choice Requires="wps">
            <w:drawing>
              <wp:anchor distT="0" distB="0" distL="114300" distR="114300" simplePos="0" relativeHeight="251659264" behindDoc="1" locked="0" layoutInCell="1" allowOverlap="1" wp14:anchorId="6307DEA3" wp14:editId="3FF4EF4D">
                <wp:simplePos x="0" y="0"/>
                <wp:positionH relativeFrom="page">
                  <wp:align>left</wp:align>
                </wp:positionH>
                <wp:positionV relativeFrom="paragraph">
                  <wp:posOffset>201295</wp:posOffset>
                </wp:positionV>
                <wp:extent cx="4527550" cy="3422650"/>
                <wp:effectExtent l="0" t="0" r="25400" b="25400"/>
                <wp:wrapThrough wrapText="bothSides">
                  <wp:wrapPolygon edited="0">
                    <wp:start x="0" y="0"/>
                    <wp:lineTo x="0" y="21640"/>
                    <wp:lineTo x="21630" y="21640"/>
                    <wp:lineTo x="2163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4527550" cy="3422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459D" w:rsidRDefault="009A459D" w:rsidP="00A805BA">
                            <w:pPr>
                              <w:ind w:left="5040" w:firstLine="720"/>
                            </w:pPr>
                            <w:r>
                              <w:t>Location</w:t>
                            </w:r>
                          </w:p>
                          <w:p w:rsidR="00500B8B" w:rsidRDefault="009A459D" w:rsidP="00A805BA">
                            <w:pPr>
                              <w:ind w:left="5040" w:firstLine="720"/>
                            </w:pPr>
                            <w:r>
                              <w:t xml:space="preserve"> or beliefs</w:t>
                            </w:r>
                          </w:p>
                          <w:p w:rsidR="00500B8B" w:rsidRDefault="00500B8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7DEA3" id="Rectangle 1" o:spid="_x0000_s1026" style="position:absolute;margin-left:0;margin-top:15.85pt;width:356.5pt;height:269.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" fillcolor="#1cade4 [3204]" strokecolor="#0d5571 [1604]" strokeweight="1pt">
                <v:textbox>
                  <w:txbxContent>
                    <w:p w:rsidR="009A459D" w:rsidRDefault="009A459D" w:rsidP="00A805BA">
                      <w:pPr>
                        <w:ind w:left="5040" w:firstLine="720"/>
                      </w:pPr>
                      <w:r>
                        <w:t>Location</w:t>
                      </w:r>
                    </w:p>
                    <w:p w:rsidR="00500B8B" w:rsidRDefault="009A459D" w:rsidP="00A805BA">
                      <w:pPr>
                        <w:ind w:left="5040" w:firstLine="720"/>
                      </w:pPr>
                      <w:r>
                        <w:t xml:space="preserve"> or beliefs</w:t>
                      </w:r>
                    </w:p>
                    <w:p w:rsidR="00500B8B" w:rsidRDefault="00500B8B"/>
                  </w:txbxContent>
                </v:textbox>
                <w10:wrap type="through" anchorx="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160698B5" wp14:editId="161D2396">
                <wp:simplePos x="0" y="0"/>
                <wp:positionH relativeFrom="column">
                  <wp:posOffset>-558800</wp:posOffset>
                </wp:positionH>
                <wp:positionV relativeFrom="paragraph">
                  <wp:posOffset>330200</wp:posOffset>
                </wp:positionV>
                <wp:extent cx="2222500" cy="2298700"/>
                <wp:effectExtent l="57150" t="38100" r="63500" b="82550"/>
                <wp:wrapNone/>
                <wp:docPr id="3" name="Oval 3"/>
                <wp:cNvGraphicFramePr/>
                <a:graphic xmlns:a="http://schemas.openxmlformats.org/drawingml/2006/main">
                  <a:graphicData uri="http://schemas.microsoft.com/office/word/2010/wordprocessingShape">
                    <wps:wsp>
                      <wps:cNvSpPr/>
                      <wps:spPr>
                        <a:xfrm>
                          <a:off x="0" y="0"/>
                          <a:ext cx="2222500" cy="2298700"/>
                        </a:xfrm>
                        <a:prstGeom prst="ellipse">
                          <a:avLst/>
                        </a:prstGeom>
                        <a:ln/>
                      </wps:spPr>
                      <wps:style>
                        <a:lnRef idx="0">
                          <a:schemeClr val="accent5"/>
                        </a:lnRef>
                        <a:fillRef idx="3">
                          <a:schemeClr val="accent5"/>
                        </a:fillRef>
                        <a:effectRef idx="3">
                          <a:schemeClr val="accent5"/>
                        </a:effectRef>
                        <a:fontRef idx="minor">
                          <a:schemeClr val="lt1"/>
                        </a:fontRef>
                      </wps:style>
                      <wps:txbx>
                        <w:txbxContent>
                          <w:p w:rsidR="00A805BA" w:rsidRDefault="00A805BA" w:rsidP="00A805BA">
                            <w:pPr>
                              <w:jc w:val="center"/>
                            </w:pPr>
                            <w:r>
                              <w:t>Feeling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698B5" id="Oval 3" o:spid="_x0000_s1027" style="position:absolute;margin-left:-44pt;margin-top:26pt;width:175pt;height:1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" fillcolor="#44955b [3032]" stroked="f">
                <v:fill color2="#3d8651 [3176]" rotate="t" colors="0 #5b966a;.5 #3a8c51;1 #2f7f46" focus="100%" type="gradient">
                  <o:fill v:ext="view" type="gradientUnscaled"/>
                </v:fill>
                <v:shadow on="t" color="black" opacity="41287f" offset="0,1.5pt"/>
                <v:textbox>
                  <w:txbxContent>
                    <w:p w:rsidR="00A805BA" w:rsidRDefault="00A805BA" w:rsidP="00A805BA">
                      <w:pPr>
                        <w:jc w:val="center"/>
                      </w:pPr>
                      <w:r>
                        <w:t>Feeling</w:t>
                      </w:r>
                    </w:p>
                  </w:txbxContent>
                </v:textbox>
              </v:oval>
            </w:pict>
          </mc:Fallback>
        </mc:AlternateContent>
      </w:r>
      <w:r>
        <w:rPr>
          <w:noProof/>
          <w:lang w:eastAsia="en-US"/>
        </w:rPr>
        <mc:AlternateContent>
          <mc:Choice Requires="wps">
            <w:drawing>
              <wp:anchor distT="0" distB="0" distL="114300" distR="114300" simplePos="0" relativeHeight="251660288" behindDoc="0" locked="0" layoutInCell="1" allowOverlap="1" wp14:anchorId="1F21E44A" wp14:editId="723FC039">
                <wp:simplePos x="0" y="0"/>
                <wp:positionH relativeFrom="column">
                  <wp:posOffset>-1111250</wp:posOffset>
                </wp:positionH>
                <wp:positionV relativeFrom="paragraph">
                  <wp:posOffset>209550</wp:posOffset>
                </wp:positionV>
                <wp:extent cx="3778250" cy="3200400"/>
                <wp:effectExtent l="0" t="0" r="12700" b="19050"/>
                <wp:wrapNone/>
                <wp:docPr id="2" name="Oval 2"/>
                <wp:cNvGraphicFramePr/>
                <a:graphic xmlns:a="http://schemas.openxmlformats.org/drawingml/2006/main">
                  <a:graphicData uri="http://schemas.microsoft.com/office/word/2010/wordprocessingShape">
                    <wps:wsp>
                      <wps:cNvSpPr/>
                      <wps:spPr>
                        <a:xfrm>
                          <a:off x="0" y="0"/>
                          <a:ext cx="3778250" cy="32004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805BA" w:rsidRDefault="00A805BA" w:rsidP="00A805BA"/>
                          <w:p w:rsidR="00A805BA" w:rsidRDefault="00A805BA" w:rsidP="00A805BA"/>
                          <w:p w:rsidR="00A805BA" w:rsidRDefault="00A805BA" w:rsidP="00A805BA"/>
                          <w:p w:rsidR="00A805BA" w:rsidRDefault="00A805BA" w:rsidP="00A805BA"/>
                          <w:p w:rsidR="00A805BA" w:rsidRDefault="00A805BA" w:rsidP="00A805BA"/>
                          <w:p w:rsidR="00A805BA" w:rsidRDefault="00A805BA" w:rsidP="00A805BA"/>
                          <w:p w:rsidR="00A805BA" w:rsidRDefault="00A805BA" w:rsidP="00A805BA"/>
                          <w:p w:rsidR="00A805BA" w:rsidRDefault="00A805BA" w:rsidP="00A805BA">
                            <w:r>
                              <w:t>Previous Experience / Historical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1E44A" id="Oval 2" o:spid="_x0000_s1028" style="position:absolute;margin-left:-87.5pt;margin-top:16.5pt;width:297.5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" fillcolor="#27ced7 [3206]" strokecolor="#13666a [1606]" strokeweight="1pt">
                <v:stroke joinstyle="miter"/>
                <v:textbox>
                  <w:txbxContent>
                    <w:p w:rsidR="00A805BA" w:rsidRDefault="00A805BA" w:rsidP="00A805BA"/>
                    <w:p w:rsidR="00A805BA" w:rsidRDefault="00A805BA" w:rsidP="00A805BA"/>
                    <w:p w:rsidR="00A805BA" w:rsidRDefault="00A805BA" w:rsidP="00A805BA"/>
                    <w:p w:rsidR="00A805BA" w:rsidRDefault="00A805BA" w:rsidP="00A805BA"/>
                    <w:p w:rsidR="00A805BA" w:rsidRDefault="00A805BA" w:rsidP="00A805BA"/>
                    <w:p w:rsidR="00A805BA" w:rsidRDefault="00A805BA" w:rsidP="00A805BA"/>
                    <w:p w:rsidR="00A805BA" w:rsidRDefault="00A805BA" w:rsidP="00A805BA"/>
                    <w:p w:rsidR="00A805BA" w:rsidRDefault="00A805BA" w:rsidP="00A805BA">
                      <w:r>
                        <w:t>Previous Experience / Historical data</w:t>
                      </w:r>
                    </w:p>
                  </w:txbxContent>
                </v:textbox>
              </v:oval>
            </w:pict>
          </mc:Fallback>
        </mc:AlternateContent>
      </w:r>
    </w:p>
    <w:p w:rsidR="00500B8B" w:rsidRDefault="00A805BA" w:rsidP="00663BB8">
      <w:r>
        <w:rPr>
          <w:noProof/>
          <w:lang w:eastAsia="en-US"/>
        </w:rPr>
        <mc:AlternateContent>
          <mc:Choice Requires="wps">
            <w:drawing>
              <wp:anchor distT="0" distB="0" distL="114300" distR="114300" simplePos="0" relativeHeight="251662336" behindDoc="0" locked="0" layoutInCell="1" allowOverlap="1" wp14:anchorId="14759DED" wp14:editId="7F3856E6">
                <wp:simplePos x="0" y="0"/>
                <wp:positionH relativeFrom="column">
                  <wp:posOffset>-285750</wp:posOffset>
                </wp:positionH>
                <wp:positionV relativeFrom="paragraph">
                  <wp:posOffset>165100</wp:posOffset>
                </wp:positionV>
                <wp:extent cx="1395095" cy="898525"/>
                <wp:effectExtent l="0" t="0" r="14605" b="15875"/>
                <wp:wrapNone/>
                <wp:docPr id="4" name="Oval 4"/>
                <wp:cNvGraphicFramePr/>
                <a:graphic xmlns:a="http://schemas.openxmlformats.org/drawingml/2006/main">
                  <a:graphicData uri="http://schemas.microsoft.com/office/word/2010/wordprocessingShape">
                    <wps:wsp>
                      <wps:cNvSpPr/>
                      <wps:spPr>
                        <a:xfrm>
                          <a:off x="0" y="0"/>
                          <a:ext cx="1395095" cy="8985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805BA" w:rsidRDefault="00A805BA" w:rsidP="00A805BA">
                            <w:pPr>
                              <w:jc w:val="center"/>
                            </w:pPr>
                            <w: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59DED" id="Oval 4" o:spid="_x0000_s1029" style="position:absolute;margin-left:-22.5pt;margin-top:13pt;width:109.85pt;height:7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" fillcolor="black [3200]" strokecolor="black [1600]" strokeweight="1pt">
                <v:stroke joinstyle="miter"/>
                <v:textbox>
                  <w:txbxContent>
                    <w:p w:rsidR="00A805BA" w:rsidRDefault="00A805BA" w:rsidP="00A805BA">
                      <w:pPr>
                        <w:jc w:val="center"/>
                      </w:pPr>
                      <w:r>
                        <w:t>state</w:t>
                      </w:r>
                    </w:p>
                  </w:txbxContent>
                </v:textbox>
              </v:oval>
            </w:pict>
          </mc:Fallback>
        </mc:AlternateContent>
      </w:r>
      <w:r w:rsidR="00500B8B">
        <w:t xml:space="preserve">Conclusion: Each analyzed event can be considered into individual small aspects </w:t>
      </w:r>
      <w:r>
        <w:t>as state, which are enclosed in feelings, which are in turn affected by prio</w:t>
      </w:r>
      <w:r w:rsidR="009A459D">
        <w:t>r experience or historical data</w:t>
      </w:r>
      <w:r>
        <w:t>. which are in turn sub categorized from events.</w:t>
      </w:r>
    </w:p>
    <w:p w:rsidR="007735EA" w:rsidRDefault="007735EA" w:rsidP="00663BB8"/>
    <w:p w:rsidR="007735EA" w:rsidRDefault="007735EA" w:rsidP="00663BB8">
      <w:r>
        <w:t>So this can be used to teach the perception of events and state of mind of humans and feelings to robots or other artificial beings.</w:t>
      </w:r>
    </w:p>
    <w:p w:rsidR="009A459D" w:rsidRDefault="009A459D" w:rsidP="00663BB8"/>
    <w:p w:rsidR="00A056DA" w:rsidRDefault="00A056DA" w:rsidP="00663BB8"/>
    <w:p w:rsidR="00A056DA" w:rsidRDefault="00A056DA" w:rsidP="00663BB8"/>
    <w:p w:rsidR="00A056DA" w:rsidRDefault="00A056DA" w:rsidP="00663BB8"/>
    <w:p w:rsidR="00A056DA" w:rsidRDefault="00A056DA" w:rsidP="00A056DA">
      <w:pPr>
        <w:pStyle w:val="Heading1"/>
      </w:pPr>
      <w:r>
        <w:t xml:space="preserve"> 3d image and video captor using sonar at real time processing the recordings.</w:t>
      </w:r>
    </w:p>
    <w:p w:rsidR="00A056DA" w:rsidRPr="00A056DA" w:rsidRDefault="00A056DA" w:rsidP="00A056DA">
      <w:bookmarkStart w:id="0" w:name="_GoBack"/>
      <w:bookmarkEnd w:id="0"/>
    </w:p>
    <w:p w:rsidR="00A056DA" w:rsidRDefault="00A056DA" w:rsidP="00663BB8"/>
    <w:p w:rsidR="00500B8B" w:rsidRDefault="00500B8B" w:rsidP="00663BB8"/>
    <w:p w:rsidR="00500B8B" w:rsidRDefault="00500B8B" w:rsidP="00663BB8"/>
    <w:p w:rsidR="00D46E63" w:rsidRDefault="00D46E63" w:rsidP="00663BB8"/>
    <w:p w:rsidR="00AA7717" w:rsidRDefault="00AA7717" w:rsidP="00663BB8"/>
    <w:p w:rsidR="00AA7717" w:rsidRDefault="00AA7717" w:rsidP="00663BB8"/>
    <w:p w:rsidR="00D46E63" w:rsidRPr="00663BB8" w:rsidRDefault="00D46E63" w:rsidP="00663BB8"/>
    <w:sectPr w:rsidR="00D46E63" w:rsidRPr="00663B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6D5" w:rsidRDefault="001066D5">
      <w:pPr>
        <w:spacing w:after="0" w:line="240" w:lineRule="auto"/>
      </w:pPr>
      <w:r>
        <w:separator/>
      </w:r>
    </w:p>
  </w:endnote>
  <w:endnote w:type="continuationSeparator" w:id="0">
    <w:p w:rsidR="001066D5" w:rsidRDefault="00106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6D5" w:rsidRDefault="001066D5">
      <w:pPr>
        <w:spacing w:after="0" w:line="240" w:lineRule="auto"/>
      </w:pPr>
      <w:r>
        <w:separator/>
      </w:r>
    </w:p>
  </w:footnote>
  <w:footnote w:type="continuationSeparator" w:id="0">
    <w:p w:rsidR="001066D5" w:rsidRDefault="00106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A22"/>
    <w:rsid w:val="00051A22"/>
    <w:rsid w:val="00076018"/>
    <w:rsid w:val="00097265"/>
    <w:rsid w:val="001066D5"/>
    <w:rsid w:val="001717A1"/>
    <w:rsid w:val="002C5004"/>
    <w:rsid w:val="0033535C"/>
    <w:rsid w:val="003F4BD1"/>
    <w:rsid w:val="004D5EE7"/>
    <w:rsid w:val="00500B8B"/>
    <w:rsid w:val="00521C56"/>
    <w:rsid w:val="0056699F"/>
    <w:rsid w:val="00663BB8"/>
    <w:rsid w:val="006D3A21"/>
    <w:rsid w:val="007735EA"/>
    <w:rsid w:val="007D6480"/>
    <w:rsid w:val="00816B5B"/>
    <w:rsid w:val="0089755E"/>
    <w:rsid w:val="008E5ACC"/>
    <w:rsid w:val="00997C79"/>
    <w:rsid w:val="009A459D"/>
    <w:rsid w:val="009B79E3"/>
    <w:rsid w:val="00A056DA"/>
    <w:rsid w:val="00A805BA"/>
    <w:rsid w:val="00AA7717"/>
    <w:rsid w:val="00C027A1"/>
    <w:rsid w:val="00C27948"/>
    <w:rsid w:val="00D22504"/>
    <w:rsid w:val="00D46E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75BD8"/>
  <w15:chartTrackingRefBased/>
  <w15:docId w15:val="{14D74D0E-500C-49C4-A0BF-104B5C375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A056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6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anthvenkatanagasa\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7DD6FA8D-969C-4BA5-B91E-ACF4EA74D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274</TotalTime>
  <Pages>5</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venkata naga satya chadalla</dc:creator>
  <cp:keywords/>
  <dc:description/>
  <cp:lastModifiedBy>sumanth venkata naga satya chadalla</cp:lastModifiedBy>
  <cp:revision>15</cp:revision>
  <dcterms:created xsi:type="dcterms:W3CDTF">2016-04-30T22:38:00Z</dcterms:created>
  <dcterms:modified xsi:type="dcterms:W3CDTF">2017-02-11T17:30:00Z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